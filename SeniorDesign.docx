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4DDB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Scope:</w:t>
      </w:r>
    </w:p>
    <w:p w14:paraId="49F5909E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Short Description of project:</w:t>
      </w:r>
    </w:p>
    <w:p w14:paraId="6CB9D0DE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Cubesat is a collaboration project between multiple universities along side the Canadian space agency. Our involvement involves the designing and building of a software application that will </w:t>
      </w:r>
      <w:r>
        <w:rPr>
          <w:rFonts w:ascii="Times New Roman" w:hAnsi="Times New Roman" w:cs="Times New Roman"/>
          <w:sz w:val="22"/>
          <w:szCs w:val="22"/>
        </w:rPr>
        <w:t>be used for both testing and integrating Cubesat NB's subsystems. The project will incorporate the communication between the subsystems of the Cubesat project. There will be two types of communication simulated: internal and external. Various environments,</w:t>
      </w:r>
      <w:r>
        <w:rPr>
          <w:rFonts w:ascii="Times New Roman" w:hAnsi="Times New Roman" w:cs="Times New Roman"/>
          <w:sz w:val="22"/>
          <w:szCs w:val="22"/>
        </w:rPr>
        <w:t xml:space="preserve"> failures, situations, and equipment must be simulated and tested.</w:t>
      </w:r>
    </w:p>
    <w:p w14:paraId="2F8EBBD3" w14:textId="77777777" w:rsidR="00304AF3" w:rsidRDefault="00304AF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1C86C24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Systems, infrastructures, tools, languages:</w:t>
      </w:r>
    </w:p>
    <w:p w14:paraId="50E9566D" w14:textId="77777777" w:rsidR="00304AF3" w:rsidRDefault="00926C31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Either Python or Windows Presentation Foundation(Programmed in C#, functions on Windows) for user interface.</w:t>
      </w:r>
    </w:p>
    <w:p w14:paraId="22A57A07" w14:textId="77777777" w:rsidR="00304AF3" w:rsidRDefault="00926C31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Visual Studios or Pycharm dependin</w:t>
      </w:r>
      <w:r>
        <w:rPr>
          <w:rFonts w:ascii="Times New Roman" w:hAnsi="Times New Roman" w:cs="Times New Roman"/>
          <w:sz w:val="22"/>
          <w:szCs w:val="22"/>
        </w:rPr>
        <w:t>g on if Windows Presentation mode or Python are used.</w:t>
      </w:r>
    </w:p>
    <w:p w14:paraId="41471DA2" w14:textId="77777777" w:rsidR="00304AF3" w:rsidRDefault="00926C31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will be the repository hosting service used for version control and collaboration.</w:t>
      </w:r>
    </w:p>
    <w:p w14:paraId="6048A771" w14:textId="77777777" w:rsidR="00304AF3" w:rsidRDefault="00304AF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E4C80DA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Who is doing what:</w:t>
      </w:r>
    </w:p>
    <w:p w14:paraId="37F80D21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21C6DF9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David Thomson: Project Manager</w:t>
      </w:r>
    </w:p>
    <w:p w14:paraId="57B3D221" w14:textId="77777777" w:rsidR="00304AF3" w:rsidRDefault="00926C31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Coordinate team efforts in both development and plannin</w:t>
      </w:r>
      <w:r>
        <w:rPr>
          <w:rFonts w:ascii="Times New Roman" w:hAnsi="Times New Roman" w:cs="Times New Roman"/>
          <w:sz w:val="22"/>
          <w:szCs w:val="22"/>
        </w:rPr>
        <w:t>g</w:t>
      </w:r>
    </w:p>
    <w:p w14:paraId="289132AD" w14:textId="77777777" w:rsidR="00304AF3" w:rsidRDefault="00926C31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Ensures team is well organized, each meeting has an agenda, members are communicating, etc</w:t>
      </w:r>
    </w:p>
    <w:p w14:paraId="6551E5E5" w14:textId="77777777" w:rsidR="00304AF3" w:rsidRDefault="00926C31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Oversee development and assesses issues as they come up</w:t>
      </w:r>
    </w:p>
    <w:p w14:paraId="11ED743C" w14:textId="77777777" w:rsidR="00304AF3" w:rsidRDefault="00926C31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Monitors projects progress</w:t>
      </w:r>
    </w:p>
    <w:p w14:paraId="5D90E6CE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Maurice Lavoie: Quality Assurance Manager</w:t>
      </w:r>
    </w:p>
    <w:p w14:paraId="1AF351D8" w14:textId="77777777" w:rsidR="00304AF3" w:rsidRDefault="00926C31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Ensures standards are met </w:t>
      </w:r>
    </w:p>
    <w:p w14:paraId="03977941" w14:textId="77777777" w:rsidR="00304AF3" w:rsidRDefault="00926C31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Analyzes </w:t>
      </w:r>
      <w:r>
        <w:rPr>
          <w:rFonts w:ascii="Times New Roman" w:hAnsi="Times New Roman" w:cs="Times New Roman"/>
          <w:sz w:val="22"/>
          <w:szCs w:val="22"/>
        </w:rPr>
        <w:t xml:space="preserve">quality of work, </w:t>
      </w:r>
    </w:p>
    <w:p w14:paraId="6513656A" w14:textId="77777777" w:rsidR="00304AF3" w:rsidRDefault="00926C31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leads implementation of processes, procedures and standards</w:t>
      </w:r>
    </w:p>
    <w:p w14:paraId="34267331" w14:textId="77777777" w:rsidR="00304AF3" w:rsidRDefault="00304AF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21DF6EB" w14:textId="598043A4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Harsha</w:t>
      </w:r>
      <w:r w:rsidR="00D1432D">
        <w:rPr>
          <w:rFonts w:ascii="Times New Roman" w:hAnsi="Times New Roman" w:cs="Times New Roman"/>
          <w:sz w:val="22"/>
          <w:szCs w:val="22"/>
        </w:rPr>
        <w:t xml:space="preserve"> Chady</w:t>
      </w:r>
      <w:r>
        <w:rPr>
          <w:rFonts w:ascii="Times New Roman" w:hAnsi="Times New Roman" w:cs="Times New Roman"/>
          <w:sz w:val="22"/>
          <w:szCs w:val="22"/>
        </w:rPr>
        <w:t>: Business Analyst</w:t>
      </w:r>
    </w:p>
    <w:p w14:paraId="1296603A" w14:textId="77777777" w:rsidR="00304AF3" w:rsidRDefault="00926C31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Manages communications with client</w:t>
      </w:r>
    </w:p>
    <w:p w14:paraId="2DF65628" w14:textId="77777777" w:rsidR="00304AF3" w:rsidRDefault="00926C31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Ensures client’s needs are met</w:t>
      </w:r>
    </w:p>
    <w:p w14:paraId="5E540223" w14:textId="77777777" w:rsidR="00304AF3" w:rsidRDefault="00926C31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Consults clients on requirements</w:t>
      </w:r>
    </w:p>
    <w:p w14:paraId="57E2EF1A" w14:textId="77777777" w:rsidR="00304AF3" w:rsidRDefault="00304AF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7FB91FC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Thomas: Backend Tech Lead</w:t>
      </w:r>
    </w:p>
    <w:p w14:paraId="491C4CB5" w14:textId="77777777" w:rsidR="00304AF3" w:rsidRDefault="00926C31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Manages back end </w:t>
      </w:r>
      <w:r>
        <w:rPr>
          <w:rFonts w:ascii="Times New Roman" w:hAnsi="Times New Roman" w:cs="Times New Roman"/>
          <w:sz w:val="22"/>
          <w:szCs w:val="22"/>
        </w:rPr>
        <w:t>development of software system</w:t>
      </w:r>
    </w:p>
    <w:p w14:paraId="5DB7A5A0" w14:textId="77777777" w:rsidR="00304AF3" w:rsidRDefault="00926C31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Lead developer for hardware development</w:t>
      </w:r>
    </w:p>
    <w:p w14:paraId="6959DE36" w14:textId="77777777" w:rsidR="00304AF3" w:rsidRDefault="00926C31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Oversees backend development and manages as necessary</w:t>
      </w:r>
    </w:p>
    <w:p w14:paraId="37AEBDD2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45B4F2F6" w14:textId="0B186E73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Alex</w:t>
      </w:r>
      <w:r w:rsidR="00D1432D">
        <w:rPr>
          <w:rFonts w:ascii="Times New Roman" w:hAnsi="Times New Roman" w:cs="Times New Roman"/>
          <w:sz w:val="22"/>
          <w:szCs w:val="22"/>
        </w:rPr>
        <w:t xml:space="preserve"> Rostant</w:t>
      </w:r>
      <w:r>
        <w:rPr>
          <w:rFonts w:ascii="Times New Roman" w:hAnsi="Times New Roman" w:cs="Times New Roman"/>
          <w:sz w:val="22"/>
          <w:szCs w:val="22"/>
        </w:rPr>
        <w:t>: Frontend Tech Lead</w:t>
      </w:r>
    </w:p>
    <w:p w14:paraId="49D9A0C2" w14:textId="77777777" w:rsidR="00304AF3" w:rsidRDefault="00926C31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Manges front end development of software system</w:t>
      </w:r>
    </w:p>
    <w:p w14:paraId="3CF900B4" w14:textId="77777777" w:rsidR="00304AF3" w:rsidRDefault="00926C31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Lead developer of front-end software system</w:t>
      </w:r>
    </w:p>
    <w:p w14:paraId="379CC525" w14:textId="77777777" w:rsidR="00304AF3" w:rsidRDefault="00926C31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Oversees f</w:t>
      </w:r>
      <w:r>
        <w:rPr>
          <w:rFonts w:ascii="Times New Roman" w:hAnsi="Times New Roman" w:cs="Times New Roman"/>
          <w:sz w:val="22"/>
          <w:szCs w:val="22"/>
        </w:rPr>
        <w:t>ront end development and manages as needed</w:t>
      </w:r>
    </w:p>
    <w:p w14:paraId="1443E86C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All Team Members: Software Developer</w:t>
      </w:r>
    </w:p>
    <w:p w14:paraId="0C3831C2" w14:textId="77777777" w:rsidR="00304AF3" w:rsidRDefault="00926C31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Develops software system and subsystems</w:t>
      </w:r>
    </w:p>
    <w:p w14:paraId="62D98DA1" w14:textId="77777777" w:rsidR="00304AF3" w:rsidRDefault="00926C31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Ensures requirements and specifications are accurately met</w:t>
      </w:r>
    </w:p>
    <w:p w14:paraId="4F1B557E" w14:textId="77777777" w:rsidR="00304AF3" w:rsidRDefault="00926C31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Creates a maintainable software system</w:t>
      </w:r>
    </w:p>
    <w:p w14:paraId="66ABB436" w14:textId="77777777" w:rsidR="00304AF3" w:rsidRDefault="00304AF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42D7BF8" w14:textId="77777777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Day and time of meeting:</w:t>
      </w:r>
    </w:p>
    <w:p w14:paraId="3FF9B8B4" w14:textId="37A6C25B" w:rsidR="00304AF3" w:rsidRDefault="00926C31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Wednesd</w:t>
      </w:r>
      <w:r>
        <w:rPr>
          <w:rFonts w:ascii="Times New Roman" w:hAnsi="Times New Roman" w:cs="Times New Roman"/>
          <w:sz w:val="22"/>
          <w:szCs w:val="22"/>
        </w:rPr>
        <w:t xml:space="preserve">ays at </w:t>
      </w:r>
      <w:r w:rsidR="00D1432D">
        <w:rPr>
          <w:rFonts w:ascii="Times New Roman" w:hAnsi="Times New Roman" w:cs="Times New Roman"/>
          <w:sz w:val="22"/>
          <w:szCs w:val="22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30? or closest time they are available?</w:t>
      </w:r>
    </w:p>
    <w:p w14:paraId="6A2FA289" w14:textId="77777777" w:rsidR="00304AF3" w:rsidRDefault="00304AF3">
      <w:pPr>
        <w:pStyle w:val="Standard"/>
        <w:rPr>
          <w:rFonts w:ascii="Times New Roman" w:hAnsi="Times New Roman" w:cs="Times New Roman"/>
        </w:rPr>
      </w:pPr>
    </w:p>
    <w:sectPr w:rsidR="00304AF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EEF5D" w14:textId="77777777" w:rsidR="00926C31" w:rsidRDefault="00926C31">
      <w:r>
        <w:separator/>
      </w:r>
    </w:p>
  </w:endnote>
  <w:endnote w:type="continuationSeparator" w:id="0">
    <w:p w14:paraId="65A11150" w14:textId="77777777" w:rsidR="00926C31" w:rsidRDefault="0092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A604" w14:textId="77777777" w:rsidR="00926C31" w:rsidRDefault="00926C31">
      <w:r>
        <w:rPr>
          <w:color w:val="000000"/>
        </w:rPr>
        <w:separator/>
      </w:r>
    </w:p>
  </w:footnote>
  <w:footnote w:type="continuationSeparator" w:id="0">
    <w:p w14:paraId="6DC2A773" w14:textId="77777777" w:rsidR="00926C31" w:rsidRDefault="00926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68A6"/>
    <w:multiLevelType w:val="multilevel"/>
    <w:tmpl w:val="EEEEDC14"/>
    <w:lvl w:ilvl="0">
      <w:numFmt w:val="bullet"/>
      <w:lvlText w:val=""/>
      <w:lvlJc w:val="left"/>
      <w:pPr>
        <w:ind w:left="28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5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2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1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8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10" w:hanging="360"/>
      </w:pPr>
      <w:rPr>
        <w:rFonts w:ascii="Wingdings" w:hAnsi="Wingdings"/>
      </w:rPr>
    </w:lvl>
  </w:abstractNum>
  <w:abstractNum w:abstractNumId="1" w15:restartNumberingAfterBreak="0">
    <w:nsid w:val="116461A8"/>
    <w:multiLevelType w:val="multilevel"/>
    <w:tmpl w:val="4F5A89F8"/>
    <w:lvl w:ilvl="0">
      <w:numFmt w:val="bullet"/>
      <w:lvlText w:val=""/>
      <w:lvlJc w:val="left"/>
      <w:pPr>
        <w:ind w:left="28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5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2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1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8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10" w:hanging="360"/>
      </w:pPr>
      <w:rPr>
        <w:rFonts w:ascii="Wingdings" w:hAnsi="Wingdings"/>
      </w:rPr>
    </w:lvl>
  </w:abstractNum>
  <w:abstractNum w:abstractNumId="2" w15:restartNumberingAfterBreak="0">
    <w:nsid w:val="2D5000C4"/>
    <w:multiLevelType w:val="multilevel"/>
    <w:tmpl w:val="2AC2D3C6"/>
    <w:lvl w:ilvl="0">
      <w:numFmt w:val="bullet"/>
      <w:lvlText w:val=""/>
      <w:lvlJc w:val="left"/>
      <w:pPr>
        <w:ind w:left="28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5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2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1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8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10" w:hanging="360"/>
      </w:pPr>
      <w:rPr>
        <w:rFonts w:ascii="Wingdings" w:hAnsi="Wingdings"/>
      </w:rPr>
    </w:lvl>
  </w:abstractNum>
  <w:abstractNum w:abstractNumId="3" w15:restartNumberingAfterBreak="0">
    <w:nsid w:val="5B994381"/>
    <w:multiLevelType w:val="multilevel"/>
    <w:tmpl w:val="FC54E66E"/>
    <w:lvl w:ilvl="0">
      <w:numFmt w:val="bullet"/>
      <w:lvlText w:val=""/>
      <w:lvlJc w:val="left"/>
      <w:pPr>
        <w:ind w:left="28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5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2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1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8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10" w:hanging="360"/>
      </w:pPr>
      <w:rPr>
        <w:rFonts w:ascii="Wingdings" w:hAnsi="Wingdings"/>
      </w:rPr>
    </w:lvl>
  </w:abstractNum>
  <w:abstractNum w:abstractNumId="4" w15:restartNumberingAfterBreak="0">
    <w:nsid w:val="68AD7C01"/>
    <w:multiLevelType w:val="multilevel"/>
    <w:tmpl w:val="0F440C16"/>
    <w:lvl w:ilvl="0">
      <w:numFmt w:val="bullet"/>
      <w:lvlText w:val=""/>
      <w:lvlJc w:val="left"/>
      <w:pPr>
        <w:ind w:left="28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5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2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1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8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10" w:hanging="360"/>
      </w:pPr>
      <w:rPr>
        <w:rFonts w:ascii="Wingdings" w:hAnsi="Wingdings"/>
      </w:rPr>
    </w:lvl>
  </w:abstractNum>
  <w:abstractNum w:abstractNumId="5" w15:restartNumberingAfterBreak="0">
    <w:nsid w:val="6DCB5A40"/>
    <w:multiLevelType w:val="multilevel"/>
    <w:tmpl w:val="4AFE7126"/>
    <w:lvl w:ilvl="0">
      <w:numFmt w:val="bullet"/>
      <w:lvlText w:val=""/>
      <w:lvlJc w:val="left"/>
      <w:pPr>
        <w:ind w:left="28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5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2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1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8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10" w:hanging="360"/>
      </w:pPr>
      <w:rPr>
        <w:rFonts w:ascii="Wingdings" w:hAnsi="Wingdings"/>
      </w:rPr>
    </w:lvl>
  </w:abstractNum>
  <w:abstractNum w:abstractNumId="6" w15:restartNumberingAfterBreak="0">
    <w:nsid w:val="72527B1F"/>
    <w:multiLevelType w:val="multilevel"/>
    <w:tmpl w:val="6D222C6E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lvlText w:val="%2."/>
      <w:lvlJc w:val="left"/>
      <w:pPr>
        <w:ind w:left="2498" w:hanging="360"/>
      </w:pPr>
    </w:lvl>
    <w:lvl w:ilvl="2">
      <w:start w:val="1"/>
      <w:numFmt w:val="decimal"/>
      <w:lvlText w:val="%3."/>
      <w:lvlJc w:val="left"/>
      <w:pPr>
        <w:ind w:left="2858" w:hanging="360"/>
      </w:pPr>
    </w:lvl>
    <w:lvl w:ilvl="3">
      <w:start w:val="1"/>
      <w:numFmt w:val="decimal"/>
      <w:lvlText w:val="%4."/>
      <w:lvlJc w:val="left"/>
      <w:pPr>
        <w:ind w:left="3218" w:hanging="360"/>
      </w:pPr>
    </w:lvl>
    <w:lvl w:ilvl="4">
      <w:start w:val="1"/>
      <w:numFmt w:val="decimal"/>
      <w:lvlText w:val="%5."/>
      <w:lvlJc w:val="left"/>
      <w:pPr>
        <w:ind w:left="3578" w:hanging="360"/>
      </w:pPr>
    </w:lvl>
    <w:lvl w:ilvl="5">
      <w:start w:val="1"/>
      <w:numFmt w:val="decimal"/>
      <w:lvlText w:val="%6."/>
      <w:lvlJc w:val="left"/>
      <w:pPr>
        <w:ind w:left="3938" w:hanging="360"/>
      </w:pPr>
    </w:lvl>
    <w:lvl w:ilvl="6">
      <w:start w:val="1"/>
      <w:numFmt w:val="decimal"/>
      <w:lvlText w:val="%7."/>
      <w:lvlJc w:val="left"/>
      <w:pPr>
        <w:ind w:left="4298" w:hanging="360"/>
      </w:pPr>
    </w:lvl>
    <w:lvl w:ilvl="7">
      <w:start w:val="1"/>
      <w:numFmt w:val="decimal"/>
      <w:lvlText w:val="%8."/>
      <w:lvlJc w:val="left"/>
      <w:pPr>
        <w:ind w:left="4658" w:hanging="360"/>
      </w:pPr>
    </w:lvl>
    <w:lvl w:ilvl="8">
      <w:start w:val="1"/>
      <w:numFmt w:val="decimal"/>
      <w:lvlText w:val="%9."/>
      <w:lvlJc w:val="left"/>
      <w:pPr>
        <w:ind w:left="5018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04AF3"/>
    <w:rsid w:val="00304AF3"/>
    <w:rsid w:val="00926C31"/>
    <w:rsid w:val="00D1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6B13"/>
  <w15:docId w15:val="{D7764D91-886A-446B-ACD7-CE96390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thomson</dc:creator>
  <cp:lastModifiedBy>David James Thomson</cp:lastModifiedBy>
  <cp:revision>2</cp:revision>
  <dcterms:created xsi:type="dcterms:W3CDTF">2019-09-26T19:16:00Z</dcterms:created>
  <dcterms:modified xsi:type="dcterms:W3CDTF">2019-09-26T19:16:00Z</dcterms:modified>
</cp:coreProperties>
</file>